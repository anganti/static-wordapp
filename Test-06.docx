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FinancialTable"/>
        <w:tblW w:w="5000" w:type="pct"/>
        <w:tblLook w:val="04E0" w:firstRow="1" w:lastRow="1" w:firstColumn="1" w:lastColumn="0" w:noHBand="0" w:noVBand="1"/>
        <w:tblDescription w:val="Start-up capital table"/>
      </w:tblPr>
      <w:tblGrid>
        <w:gridCol w:w="1981"/>
        <w:gridCol w:w="1748"/>
        <w:gridCol w:w="1446"/>
        <w:gridCol w:w="1395"/>
        <w:gridCol w:w="1421"/>
        <w:gridCol w:w="1421"/>
        <w:gridCol w:w="1421"/>
        <w:gridCol w:w="1421"/>
        <w:gridCol w:w="1416"/>
      </w:tblGrid>
      <w:tr w:rsidR="00244802" w14:paraId="377C83D8" w14:textId="77777777" w:rsidTr="00BD2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471304A2" w14:textId="77777777" w:rsidR="00244802" w:rsidRDefault="00244802"/>
        </w:tc>
        <w:tc>
          <w:tcPr>
            <w:tcW w:w="533" w:type="pct"/>
          </w:tcPr>
          <w:p w14:paraId="3FA59A89" w14:textId="77777777"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1</w:t>
            </w:r>
          </w:p>
        </w:tc>
        <w:tc>
          <w:tcPr>
            <w:tcW w:w="533" w:type="pct"/>
          </w:tcPr>
          <w:p w14:paraId="4F2651E2" w14:textId="77777777"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2</w:t>
            </w:r>
          </w:p>
        </w:tc>
        <w:tc>
          <w:tcPr>
            <w:tcW w:w="533" w:type="pct"/>
          </w:tcPr>
          <w:p w14:paraId="0C203C52" w14:textId="77777777"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3</w:t>
            </w:r>
          </w:p>
        </w:tc>
        <w:tc>
          <w:tcPr>
            <w:tcW w:w="533" w:type="pct"/>
          </w:tcPr>
          <w:p w14:paraId="4BB6DADF" w14:textId="77777777"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4</w:t>
            </w:r>
          </w:p>
        </w:tc>
        <w:tc>
          <w:tcPr>
            <w:tcW w:w="533" w:type="pct"/>
          </w:tcPr>
          <w:p w14:paraId="40F788FC" w14:textId="77777777"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5</w:t>
            </w:r>
          </w:p>
        </w:tc>
        <w:tc>
          <w:tcPr>
            <w:tcW w:w="533" w:type="pct"/>
          </w:tcPr>
          <w:p w14:paraId="734EFB91" w14:textId="77777777"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6</w:t>
            </w:r>
          </w:p>
        </w:tc>
        <w:tc>
          <w:tcPr>
            <w:tcW w:w="533" w:type="pct"/>
          </w:tcPr>
          <w:p w14:paraId="3815E994" w14:textId="77777777"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7</w:t>
            </w:r>
          </w:p>
        </w:tc>
        <w:tc>
          <w:tcPr>
            <w:tcW w:w="531" w:type="pct"/>
          </w:tcPr>
          <w:p w14:paraId="3BAEAF01" w14:textId="77777777"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8</w:t>
            </w:r>
          </w:p>
        </w:tc>
      </w:tr>
      <w:tr w:rsidR="00244802" w14:paraId="0D37C0E9" w14:textId="77777777" w:rsidTr="00BD2F5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3EDABE13" w14:textId="77777777" w:rsidR="00244802" w:rsidRDefault="00A37249">
            <w:r>
              <w:t>Starting cash</w:t>
            </w:r>
          </w:p>
        </w:tc>
        <w:tc>
          <w:tcPr>
            <w:tcW w:w="533" w:type="pct"/>
          </w:tcPr>
          <w:p w14:paraId="68BAB91D" w14:textId="0226A00B" w:rsidR="00244802" w:rsidRDefault="00BD2F5C" w:rsidP="002C12AE">
            <w:p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$2000</w:t>
            </w:r>
            <w:r w:rsidR="00DB0BE3">
              <w:t>1829</w:t>
            </w:r>
            <w:r w:rsidR="00001F18">
              <w:t>s</w:t>
            </w:r>
            <w:r w:rsidR="00A37249">
              <w:t>.00</w:t>
            </w:r>
          </w:p>
        </w:tc>
        <w:tc>
          <w:tcPr>
            <w:tcW w:w="533" w:type="pct"/>
          </w:tcPr>
          <w:p w14:paraId="5E5C820C" w14:textId="77777777" w:rsidR="00244802" w:rsidRDefault="00BD2F5C" w:rsidP="002C12AE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$22000.00</w:t>
            </w:r>
          </w:p>
        </w:tc>
        <w:tc>
          <w:tcPr>
            <w:tcW w:w="533" w:type="pct"/>
          </w:tcPr>
          <w:p w14:paraId="1DF5F182" w14:textId="77777777" w:rsidR="00244802" w:rsidRDefault="0024480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F3ED852" w14:textId="77777777" w:rsidR="00244802" w:rsidRDefault="0024480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8FDC8A9" w14:textId="77777777" w:rsidR="00244802" w:rsidRDefault="0024480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B07D370" w14:textId="77777777" w:rsidR="00244802" w:rsidRDefault="0024480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6473392" w14:textId="77777777" w:rsidR="00244802" w:rsidRDefault="0024480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5492579B" w14:textId="77777777" w:rsidR="00244802" w:rsidRDefault="0024480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4802" w14:paraId="7A024506" w14:textId="77777777" w:rsidTr="00BD2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2EF057D4" w14:textId="77777777" w:rsidR="00244802" w:rsidRDefault="00A37249">
            <w:r>
              <w:t>Cash In:</w:t>
            </w:r>
          </w:p>
        </w:tc>
        <w:tc>
          <w:tcPr>
            <w:tcW w:w="533" w:type="pct"/>
          </w:tcPr>
          <w:p w14:paraId="556627CC" w14:textId="77777777" w:rsidR="00244802" w:rsidRDefault="00244802" w:rsidP="002C12AE">
            <w:pPr>
              <w:ind w:left="3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B119766" w14:textId="77777777" w:rsidR="00244802" w:rsidRDefault="00244802" w:rsidP="002C12AE">
            <w:pPr>
              <w:ind w:left="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CE9F92B" w14:textId="77777777" w:rsidR="00244802" w:rsidRDefault="0024480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708F403" w14:textId="77777777" w:rsidR="00244802" w:rsidRDefault="0024480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D85E7A3" w14:textId="77777777" w:rsidR="00244802" w:rsidRDefault="0024480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5143C2B" w14:textId="77777777" w:rsidR="00244802" w:rsidRDefault="0024480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4552373" w14:textId="77777777" w:rsidR="00244802" w:rsidRDefault="0024480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413DC6D9" w14:textId="77777777" w:rsidR="00244802" w:rsidRDefault="0024480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2F5C" w14:paraId="372EFCD7" w14:textId="77777777" w:rsidTr="00BD2F5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441F0159" w14:textId="77777777" w:rsidR="00BD2F5C" w:rsidRDefault="00BD2F5C" w:rsidP="00BD2F5C">
            <w:pPr>
              <w:ind w:left="216"/>
            </w:pPr>
            <w:r>
              <w:t>Cash Sales Paid</w:t>
            </w:r>
          </w:p>
        </w:tc>
        <w:tc>
          <w:tcPr>
            <w:tcW w:w="533" w:type="pct"/>
          </w:tcPr>
          <w:p w14:paraId="74838B12" w14:textId="77777777" w:rsidR="00BD2F5C" w:rsidRDefault="00BD2F5C" w:rsidP="002C12AE">
            <w:p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$2000.00</w:t>
            </w:r>
          </w:p>
        </w:tc>
        <w:tc>
          <w:tcPr>
            <w:tcW w:w="533" w:type="pct"/>
          </w:tcPr>
          <w:p w14:paraId="757B2646" w14:textId="77777777" w:rsidR="00BD2F5C" w:rsidRDefault="00BD2F5C" w:rsidP="002C12AE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$2000.00</w:t>
            </w:r>
          </w:p>
        </w:tc>
        <w:tc>
          <w:tcPr>
            <w:tcW w:w="533" w:type="pct"/>
          </w:tcPr>
          <w:p w14:paraId="10784BA3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1FA5798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BFF68F1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069AFCF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18A4BE6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618E9D22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F5C" w14:paraId="21D97B12" w14:textId="77777777" w:rsidTr="00BD2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20A695A1" w14:textId="77777777" w:rsidR="00BD2F5C" w:rsidRDefault="00BD2F5C" w:rsidP="00BD2F5C">
            <w:pPr>
              <w:ind w:left="216"/>
            </w:pPr>
            <w:r>
              <w:t>Receivables</w:t>
            </w:r>
          </w:p>
        </w:tc>
        <w:tc>
          <w:tcPr>
            <w:tcW w:w="533" w:type="pct"/>
          </w:tcPr>
          <w:p w14:paraId="31C70CF1" w14:textId="77777777" w:rsidR="00BD2F5C" w:rsidRDefault="00BD2F5C" w:rsidP="002C12AE">
            <w:pPr>
              <w:ind w:left="3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$4000.00</w:t>
            </w:r>
          </w:p>
        </w:tc>
        <w:tc>
          <w:tcPr>
            <w:tcW w:w="533" w:type="pct"/>
          </w:tcPr>
          <w:p w14:paraId="3C485005" w14:textId="77777777" w:rsidR="00BD2F5C" w:rsidRDefault="00BD2F5C" w:rsidP="002C12AE">
            <w:pPr>
              <w:ind w:left="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$4000.00</w:t>
            </w:r>
          </w:p>
        </w:tc>
        <w:tc>
          <w:tcPr>
            <w:tcW w:w="533" w:type="pct"/>
          </w:tcPr>
          <w:p w14:paraId="3D329AD2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96A3D4F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BBEE36D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527C3BC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18CD5CC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32F2A610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2F5C" w14:paraId="012EAC3F" w14:textId="77777777" w:rsidTr="00BD2F5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2F53316A" w14:textId="77777777" w:rsidR="00BD2F5C" w:rsidRDefault="00BD2F5C" w:rsidP="00BD2F5C">
            <w:pPr>
              <w:rPr>
                <w:i/>
                <w:iCs/>
              </w:rPr>
            </w:pPr>
            <w:r>
              <w:rPr>
                <w:i/>
                <w:iCs/>
              </w:rPr>
              <w:t>Total Cash In</w:t>
            </w:r>
          </w:p>
        </w:tc>
        <w:tc>
          <w:tcPr>
            <w:tcW w:w="533" w:type="pct"/>
          </w:tcPr>
          <w:p w14:paraId="259B7B1D" w14:textId="77777777" w:rsidR="00BD2F5C" w:rsidRDefault="00BD2F5C" w:rsidP="002C12AE">
            <w:p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$6000.00</w:t>
            </w:r>
          </w:p>
        </w:tc>
        <w:tc>
          <w:tcPr>
            <w:tcW w:w="533" w:type="pct"/>
          </w:tcPr>
          <w:p w14:paraId="58CEC593" w14:textId="77777777" w:rsidR="00BD2F5C" w:rsidRDefault="00BD2F5C" w:rsidP="002C12AE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$6000.00</w:t>
            </w:r>
          </w:p>
        </w:tc>
        <w:tc>
          <w:tcPr>
            <w:tcW w:w="533" w:type="pct"/>
          </w:tcPr>
          <w:p w14:paraId="0F7E8188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14:paraId="033BEBD1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14:paraId="2CD26740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14:paraId="1ECFD02E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14:paraId="25723B98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1" w:type="pct"/>
          </w:tcPr>
          <w:p w14:paraId="2A65099E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BD2F5C" w14:paraId="63C847B2" w14:textId="77777777" w:rsidTr="00BD2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7692A90D" w14:textId="77777777" w:rsidR="00BD2F5C" w:rsidRDefault="00BD2F5C" w:rsidP="00BD2F5C">
            <w:r>
              <w:t>Cash Out:</w:t>
            </w:r>
          </w:p>
        </w:tc>
        <w:tc>
          <w:tcPr>
            <w:tcW w:w="533" w:type="pct"/>
          </w:tcPr>
          <w:p w14:paraId="736C5274" w14:textId="77777777" w:rsidR="00BD2F5C" w:rsidRDefault="00BD2F5C" w:rsidP="002C12AE">
            <w:pPr>
              <w:ind w:left="3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DA425C0" w14:textId="77777777" w:rsidR="00BD2F5C" w:rsidRDefault="00BD2F5C" w:rsidP="002C12AE">
            <w:pPr>
              <w:ind w:left="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D490919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5EECF76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599B15E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4363247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E337A12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17DF1228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2F5C" w14:paraId="4D340A9D" w14:textId="77777777" w:rsidTr="00BD2F5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1573563A" w14:textId="77777777" w:rsidR="00BD2F5C" w:rsidRDefault="00BD2F5C" w:rsidP="00BD2F5C">
            <w:pPr>
              <w:ind w:left="216"/>
            </w:pPr>
            <w:r>
              <w:t>Rent</w:t>
            </w:r>
          </w:p>
        </w:tc>
        <w:tc>
          <w:tcPr>
            <w:tcW w:w="533" w:type="pct"/>
          </w:tcPr>
          <w:p w14:paraId="04BFAB64" w14:textId="77777777" w:rsidR="00BD2F5C" w:rsidRDefault="00BD2F5C" w:rsidP="002C12AE">
            <w:p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$1000.00</w:t>
            </w:r>
          </w:p>
        </w:tc>
        <w:tc>
          <w:tcPr>
            <w:tcW w:w="533" w:type="pct"/>
          </w:tcPr>
          <w:p w14:paraId="481ED745" w14:textId="77777777" w:rsidR="00BD2F5C" w:rsidRDefault="00BD2F5C" w:rsidP="002C12AE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$1000.00</w:t>
            </w:r>
          </w:p>
        </w:tc>
        <w:tc>
          <w:tcPr>
            <w:tcW w:w="533" w:type="pct"/>
          </w:tcPr>
          <w:p w14:paraId="623557E4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379C043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0D19C89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46F1792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4E83A25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C0B6BD1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F5C" w14:paraId="1F2FEF16" w14:textId="77777777" w:rsidTr="00BD2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60881322" w14:textId="77777777" w:rsidR="00BD2F5C" w:rsidRDefault="00BD2F5C" w:rsidP="00BD2F5C">
            <w:pPr>
              <w:ind w:left="216"/>
            </w:pPr>
            <w:r>
              <w:t>Payroll</w:t>
            </w:r>
          </w:p>
        </w:tc>
        <w:tc>
          <w:tcPr>
            <w:tcW w:w="533" w:type="pct"/>
          </w:tcPr>
          <w:p w14:paraId="5F52E0FB" w14:textId="77777777" w:rsidR="00BD2F5C" w:rsidRDefault="00BD2F5C" w:rsidP="002C12AE">
            <w:pPr>
              <w:ind w:left="3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$1000.00</w:t>
            </w:r>
          </w:p>
        </w:tc>
        <w:tc>
          <w:tcPr>
            <w:tcW w:w="533" w:type="pct"/>
          </w:tcPr>
          <w:p w14:paraId="098DF107" w14:textId="77777777" w:rsidR="00BD2F5C" w:rsidRDefault="00BD2F5C" w:rsidP="002C12AE">
            <w:pPr>
              <w:ind w:left="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$1000.00</w:t>
            </w:r>
          </w:p>
        </w:tc>
        <w:tc>
          <w:tcPr>
            <w:tcW w:w="533" w:type="pct"/>
          </w:tcPr>
          <w:p w14:paraId="256445FA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2DD56A6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051D514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E6831A3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E451E18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CA05D81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2F5C" w14:paraId="71774249" w14:textId="77777777" w:rsidTr="00BD2F5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0CF3F4F0" w14:textId="77777777" w:rsidR="00BD2F5C" w:rsidRDefault="00BD2F5C" w:rsidP="00BD2F5C">
            <w:pPr>
              <w:ind w:left="216"/>
            </w:pPr>
            <w:r>
              <w:t>Other</w:t>
            </w:r>
          </w:p>
        </w:tc>
        <w:tc>
          <w:tcPr>
            <w:tcW w:w="533" w:type="pct"/>
          </w:tcPr>
          <w:p w14:paraId="06085BC8" w14:textId="77777777" w:rsidR="00BD2F5C" w:rsidRDefault="00BD2F5C" w:rsidP="002C12AE">
            <w:p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$2000.00</w:t>
            </w:r>
          </w:p>
        </w:tc>
        <w:tc>
          <w:tcPr>
            <w:tcW w:w="533" w:type="pct"/>
          </w:tcPr>
          <w:p w14:paraId="09B5AACD" w14:textId="77777777" w:rsidR="00BD2F5C" w:rsidRDefault="00BD2F5C" w:rsidP="002C12AE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$2000.00</w:t>
            </w:r>
          </w:p>
        </w:tc>
        <w:tc>
          <w:tcPr>
            <w:tcW w:w="533" w:type="pct"/>
          </w:tcPr>
          <w:p w14:paraId="19663538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1146869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6F62711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C455D04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C0E3D60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4955890B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F5C" w14:paraId="605C549E" w14:textId="77777777" w:rsidTr="00BD2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0736DBD1" w14:textId="77777777" w:rsidR="00BD2F5C" w:rsidRDefault="00BD2F5C" w:rsidP="00BD2F5C">
            <w:pPr>
              <w:rPr>
                <w:i/>
                <w:iCs/>
              </w:rPr>
            </w:pPr>
            <w:r>
              <w:rPr>
                <w:i/>
                <w:iCs/>
              </w:rPr>
              <w:t>Total Cash Out</w:t>
            </w:r>
          </w:p>
        </w:tc>
        <w:tc>
          <w:tcPr>
            <w:tcW w:w="533" w:type="pct"/>
          </w:tcPr>
          <w:p w14:paraId="5E9B869D" w14:textId="77777777" w:rsidR="00BD2F5C" w:rsidRDefault="00BD2F5C" w:rsidP="002C12AE">
            <w:pPr>
              <w:ind w:left="3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$4000.00</w:t>
            </w:r>
          </w:p>
        </w:tc>
        <w:tc>
          <w:tcPr>
            <w:tcW w:w="533" w:type="pct"/>
          </w:tcPr>
          <w:p w14:paraId="0F881CE4" w14:textId="77777777" w:rsidR="00BD2F5C" w:rsidRDefault="00BD2F5C" w:rsidP="002C12AE">
            <w:pPr>
              <w:ind w:left="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$4000.00</w:t>
            </w:r>
          </w:p>
        </w:tc>
        <w:tc>
          <w:tcPr>
            <w:tcW w:w="533" w:type="pct"/>
          </w:tcPr>
          <w:p w14:paraId="73C900DC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14:paraId="0132F44F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14:paraId="1AD31BE5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14:paraId="2FE1E594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14:paraId="08312564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1" w:type="pct"/>
          </w:tcPr>
          <w:p w14:paraId="60741527" w14:textId="77777777"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BD2F5C" w14:paraId="593A1CAD" w14:textId="77777777" w:rsidTr="00BD2F5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512712A8" w14:textId="77777777" w:rsidR="00BD2F5C" w:rsidRDefault="00BD2F5C" w:rsidP="00BD2F5C">
            <w:r>
              <w:t>Ending Balance</w:t>
            </w:r>
          </w:p>
        </w:tc>
        <w:tc>
          <w:tcPr>
            <w:tcW w:w="533" w:type="pct"/>
          </w:tcPr>
          <w:p w14:paraId="63038807" w14:textId="77777777" w:rsidR="00BD2F5C" w:rsidRDefault="00BD2F5C" w:rsidP="002C12AE">
            <w:p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$22000.00</w:t>
            </w:r>
          </w:p>
        </w:tc>
        <w:tc>
          <w:tcPr>
            <w:tcW w:w="533" w:type="pct"/>
          </w:tcPr>
          <w:p w14:paraId="19865BF2" w14:textId="77777777" w:rsidR="00BD2F5C" w:rsidRDefault="00BD2F5C" w:rsidP="002C12AE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$24000.00</w:t>
            </w:r>
          </w:p>
        </w:tc>
        <w:tc>
          <w:tcPr>
            <w:tcW w:w="533" w:type="pct"/>
          </w:tcPr>
          <w:p w14:paraId="52821FDD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50D5007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AC40837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D7C007E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92BCBCB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0362BC6" w14:textId="77777777"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F5C" w14:paraId="44B1D220" w14:textId="77777777" w:rsidTr="00BD2F5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14:paraId="256AF935" w14:textId="77777777" w:rsidR="00BD2F5C" w:rsidRDefault="00BD2F5C" w:rsidP="00BD2F5C">
            <w:r>
              <w:t>Change (cash flow)</w:t>
            </w:r>
          </w:p>
        </w:tc>
        <w:tc>
          <w:tcPr>
            <w:tcW w:w="533" w:type="pct"/>
          </w:tcPr>
          <w:p w14:paraId="13E7305C" w14:textId="77777777" w:rsidR="00BD2F5C" w:rsidRDefault="00BD2F5C" w:rsidP="002C12AE">
            <w:pPr>
              <w:tabs>
                <w:tab w:val="decimal" w:pos="825"/>
              </w:tabs>
              <w:ind w:left="388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737058D" w14:textId="77777777" w:rsidR="00BD2F5C" w:rsidRDefault="00BD2F5C" w:rsidP="007805CD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4DCBAAF" w14:textId="77777777" w:rsidR="00BD2F5C" w:rsidRDefault="00BD2F5C" w:rsidP="00BD2F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2F2717D" w14:textId="77777777" w:rsidR="00BD2F5C" w:rsidRDefault="00BD2F5C" w:rsidP="00BD2F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9F89ECD" w14:textId="77777777" w:rsidR="00BD2F5C" w:rsidRDefault="00BD2F5C" w:rsidP="00BD2F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1F108DE" w14:textId="77777777" w:rsidR="00BD2F5C" w:rsidRDefault="00BD2F5C" w:rsidP="00BD2F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6EE2A26" w14:textId="77777777" w:rsidR="00BD2F5C" w:rsidRDefault="00BD2F5C" w:rsidP="00BD2F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9D3FD86" w14:textId="77777777" w:rsidR="00BD2F5C" w:rsidRDefault="00BD2F5C" w:rsidP="00BD2F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D6E44C" w14:textId="77777777" w:rsidR="00244802" w:rsidRDefault="00244802" w:rsidP="00BD2F5C">
      <w:pPr>
        <w:pStyle w:val="Heading2"/>
        <w:keepNext w:val="0"/>
        <w:keepLines w:val="0"/>
        <w:pageBreakBefore/>
      </w:pPr>
    </w:p>
    <w:sectPr w:rsidR="00244802" w:rsidSect="00BD2F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35D59" w14:textId="77777777" w:rsidR="002718FF" w:rsidRDefault="002718FF">
      <w:pPr>
        <w:spacing w:after="0" w:line="240" w:lineRule="auto"/>
      </w:pPr>
      <w:r>
        <w:separator/>
      </w:r>
    </w:p>
  </w:endnote>
  <w:endnote w:type="continuationSeparator" w:id="0">
    <w:p w14:paraId="4F917D11" w14:textId="77777777" w:rsidR="002718FF" w:rsidRDefault="00271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DA8BD" w14:textId="77777777" w:rsidR="00DB0BE3" w:rsidRDefault="00DB0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35406" w14:textId="77777777" w:rsidR="00244802" w:rsidRDefault="002718FF">
    <w:pPr>
      <w:pStyle w:val="Footer"/>
    </w:pPr>
    <w:sdt>
      <w:sdtPr>
        <w:alias w:val="Title"/>
        <w:tag w:val=""/>
        <w:id w:val="280004402"/>
        <w:placeholder>
          <w:docPart w:val="A27F0F65EC8F478782EAF3FC737B699A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7249">
          <w:t>[Business Plan Title]</w:t>
        </w:r>
      </w:sdtContent>
    </w:sdt>
    <w:r w:rsidR="00A37249">
      <w:t xml:space="preserve"> - </w:t>
    </w:r>
    <w:sdt>
      <w:sdtPr>
        <w:alias w:val="Date"/>
        <w:tag w:val=""/>
        <w:id w:val="-1976370188"/>
        <w:placeholder>
          <w:docPart w:val="D64543666AD048B6A7F70321E3A69B36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en-US"/>
          <w:storeMappedDataAs w:val="dateTime"/>
          <w:calendar w:val="gregorian"/>
        </w:date>
      </w:sdtPr>
      <w:sdtEndPr/>
      <w:sdtContent>
        <w:r w:rsidR="00A37249">
          <w:t>[Select Date]</w:t>
        </w:r>
      </w:sdtContent>
    </w:sdt>
    <w:r w:rsidR="00A37249">
      <w:ptab w:relativeTo="margin" w:alignment="right" w:leader="none"/>
    </w:r>
    <w:r w:rsidR="00A37249">
      <w:fldChar w:fldCharType="begin"/>
    </w:r>
    <w:r w:rsidR="00A37249">
      <w:instrText xml:space="preserve"> PAGE   \* MERGEFORMAT </w:instrText>
    </w:r>
    <w:r w:rsidR="00A37249">
      <w:fldChar w:fldCharType="separate"/>
    </w:r>
    <w:r w:rsidR="002C12AE">
      <w:rPr>
        <w:noProof/>
      </w:rPr>
      <w:t>2</w:t>
    </w:r>
    <w:r w:rsidR="00A3724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0D8E" w14:textId="77777777" w:rsidR="00DB0BE3" w:rsidRDefault="00DB0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24BDA" w14:textId="77777777" w:rsidR="002718FF" w:rsidRDefault="002718FF">
      <w:pPr>
        <w:spacing w:after="0" w:line="240" w:lineRule="auto"/>
      </w:pPr>
      <w:r>
        <w:separator/>
      </w:r>
    </w:p>
  </w:footnote>
  <w:footnote w:type="continuationSeparator" w:id="0">
    <w:p w14:paraId="5FBF589E" w14:textId="77777777" w:rsidR="002718FF" w:rsidRDefault="00271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3221" w14:textId="77777777" w:rsidR="00DB0BE3" w:rsidRDefault="00DB0B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597B1" w14:textId="77777777" w:rsidR="00DB0BE3" w:rsidRDefault="00DB0B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13A58" w14:textId="77777777" w:rsidR="00DB0BE3" w:rsidRDefault="00DB0B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F5C"/>
    <w:rsid w:val="00001F18"/>
    <w:rsid w:val="00244802"/>
    <w:rsid w:val="002718FF"/>
    <w:rsid w:val="002C12AE"/>
    <w:rsid w:val="007805CD"/>
    <w:rsid w:val="00A37249"/>
    <w:rsid w:val="00BD2F5C"/>
    <w:rsid w:val="00CD63A4"/>
    <w:rsid w:val="00DB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3DCFA8"/>
  <w15:chartTrackingRefBased/>
  <w15:docId w15:val="{E35D8CEF-0CF1-4EC7-91E6-526F9916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7F0F65EC8F478782EAF3FC737B6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5F3A6-2311-46B7-BF78-F8718AEE71EA}"/>
      </w:docPartPr>
      <w:docPartBody>
        <w:p w:rsidR="009978BE" w:rsidRDefault="00D02036">
          <w:pPr>
            <w:pStyle w:val="A27F0F65EC8F478782EAF3FC737B699A"/>
          </w:pPr>
          <w:r>
            <w:t>[Business Plan Title]</w:t>
          </w:r>
        </w:p>
      </w:docPartBody>
    </w:docPart>
    <w:docPart>
      <w:docPartPr>
        <w:name w:val="D64543666AD048B6A7F70321E3A69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8B9B6-F6B2-4AB7-8A79-C9FDB6691355}"/>
      </w:docPartPr>
      <w:docPartBody>
        <w:p w:rsidR="009978BE" w:rsidRDefault="00D02036">
          <w:pPr>
            <w:pStyle w:val="D64543666AD048B6A7F70321E3A69B3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036"/>
    <w:rsid w:val="00311866"/>
    <w:rsid w:val="00775E55"/>
    <w:rsid w:val="009978BE"/>
    <w:rsid w:val="00D0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83A248819C14194AB7B8D11F0E42714">
    <w:name w:val="F83A248819C14194AB7B8D11F0E42714"/>
  </w:style>
  <w:style w:type="paragraph" w:customStyle="1" w:styleId="8A0486B7F3FE4C1CA7FC3A5BEC70048B">
    <w:name w:val="8A0486B7F3FE4C1CA7FC3A5BEC70048B"/>
  </w:style>
  <w:style w:type="paragraph" w:customStyle="1" w:styleId="31C25B4437854C1790554E2001830432">
    <w:name w:val="31C25B4437854C1790554E2001830432"/>
  </w:style>
  <w:style w:type="paragraph" w:customStyle="1" w:styleId="ECA2B122D3774559BBDE607E0FB933CA">
    <w:name w:val="ECA2B122D3774559BBDE607E0FB933CA"/>
  </w:style>
  <w:style w:type="paragraph" w:customStyle="1" w:styleId="4467105FAB58441FAEAE1B961246CE46">
    <w:name w:val="4467105FAB58441FAEAE1B961246CE46"/>
  </w:style>
  <w:style w:type="paragraph" w:customStyle="1" w:styleId="449F3EB166E74B1B8EE32E8925223C45">
    <w:name w:val="449F3EB166E74B1B8EE32E8925223C45"/>
  </w:style>
  <w:style w:type="paragraph" w:customStyle="1" w:styleId="19E6D77A78D542AEA2F4C0D331C3544E">
    <w:name w:val="19E6D77A78D542AEA2F4C0D331C3544E"/>
  </w:style>
  <w:style w:type="paragraph" w:customStyle="1" w:styleId="9A8D78FE5F224F2B9929D0A0A1287312">
    <w:name w:val="9A8D78FE5F224F2B9929D0A0A1287312"/>
  </w:style>
  <w:style w:type="paragraph" w:customStyle="1" w:styleId="A27F0F65EC8F478782EAF3FC737B699A">
    <w:name w:val="A27F0F65EC8F478782EAF3FC737B699A"/>
  </w:style>
  <w:style w:type="paragraph" w:customStyle="1" w:styleId="D64543666AD048B6A7F70321E3A69B36">
    <w:name w:val="D64543666AD048B6A7F70321E3A69B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92DEB85-8150-4279-8D0E-D414B4D8FF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Annaji Sharma Ganti</cp:lastModifiedBy>
  <cp:revision>8</cp:revision>
  <dcterms:created xsi:type="dcterms:W3CDTF">2014-01-31T03:38:00Z</dcterms:created>
  <dcterms:modified xsi:type="dcterms:W3CDTF">2020-05-29T18:37:00Z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2020-05-29T18:37:06Z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b1940ca7-661d-44d9-b796-d38af00add95</vt:lpwstr>
  </property>
  <property fmtid="{D5CDD505-2E9C-101B-9397-08002B2CF9AE}" pid="9" name="MSIP_Label_f42aa342-8706-4288-bd11-ebb85995028c_ContentBits">
    <vt:lpwstr>0</vt:lpwstr>
  </property>
</Properties>
</file>